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5FE" w:rsidRDefault="001E35C6" w:rsidP="00F064DD">
      <w:pPr>
        <w:pStyle w:val="Heading1"/>
      </w:pPr>
      <w:r>
        <w:t xml:space="preserve">NC Birding Trail </w:t>
      </w:r>
      <w:r w:rsidR="00F93B67">
        <w:t>API</w:t>
      </w:r>
    </w:p>
    <w:p w:rsidR="00F064DD" w:rsidRDefault="00F064DD" w:rsidP="00B4707D"/>
    <w:p w:rsidR="001E35C6" w:rsidRDefault="001E35C6" w:rsidP="00B4707D">
      <w:r>
        <w:t xml:space="preserve">The NC Birding Trail maintains two </w:t>
      </w:r>
    </w:p>
    <w:p w:rsidR="00F064DD" w:rsidRDefault="00F064DD" w:rsidP="00B4707D"/>
    <w:p w:rsidR="00F064DD" w:rsidRDefault="001E35C6" w:rsidP="00F064DD">
      <w:pPr>
        <w:pStyle w:val="Heading2"/>
      </w:pPr>
      <w:r>
        <w:t>List of NCBT Sites by Species</w:t>
      </w:r>
    </w:p>
    <w:p w:rsidR="00B8688F" w:rsidRDefault="00B8688F" w:rsidP="00B8688F">
      <w:proofErr w:type="spellStart"/>
      <w:proofErr w:type="gramStart"/>
      <w:r>
        <w:t>sitelist</w:t>
      </w:r>
      <w:proofErr w:type="spellEnd"/>
      <w:proofErr w:type="gramEnd"/>
    </w:p>
    <w:p w:rsidR="00F064DD" w:rsidRDefault="00F064DD" w:rsidP="00B4707D"/>
    <w:p w:rsidR="00F064DD" w:rsidRDefault="001E35C6" w:rsidP="00F064DD">
      <w:pPr>
        <w:pStyle w:val="Heading2"/>
      </w:pPr>
      <w:r>
        <w:t>Bird List for NCBT Site</w:t>
      </w:r>
    </w:p>
    <w:p w:rsidR="001E35C6" w:rsidRDefault="001E35C6" w:rsidP="001E35C6">
      <w:r>
        <w:t xml:space="preserve">Returns a list of bird species that are likely to </w:t>
      </w:r>
      <w:proofErr w:type="gramStart"/>
      <w:r>
        <w:t>be seen</w:t>
      </w:r>
      <w:proofErr w:type="gramEnd"/>
      <w:r>
        <w:t xml:space="preserve"> at the passed site.</w:t>
      </w:r>
    </w:p>
    <w:p w:rsidR="001E35C6" w:rsidRDefault="001E35C6" w:rsidP="001E35C6"/>
    <w:p w:rsidR="001E35C6" w:rsidRDefault="00B8688F" w:rsidP="001E35C6">
      <w:proofErr w:type="spellStart"/>
      <w:proofErr w:type="gramStart"/>
      <w:r>
        <w:t>birdlist</w:t>
      </w:r>
      <w:proofErr w:type="spellEnd"/>
      <w:proofErr w:type="gramEnd"/>
    </w:p>
    <w:p w:rsidR="001E35C6" w:rsidRDefault="001E35C6" w:rsidP="001E35C6">
      <w:pPr>
        <w:pStyle w:val="Heading2"/>
      </w:pPr>
      <w:r>
        <w:t>List of NCBT Sites</w:t>
      </w:r>
      <w:bookmarkStart w:id="0" w:name="_GoBack"/>
      <w:bookmarkEnd w:id="0"/>
    </w:p>
    <w:p w:rsidR="001E35C6" w:rsidRPr="001E35C6" w:rsidRDefault="001E35C6" w:rsidP="001E35C6">
      <w:r>
        <w:t>Returns list of NCBT Sites and their key values</w:t>
      </w:r>
    </w:p>
    <w:p w:rsidR="00F064DD" w:rsidRDefault="00F064DD" w:rsidP="00B4707D"/>
    <w:p w:rsidR="00F064DD" w:rsidRDefault="001E35C6" w:rsidP="00F064DD">
      <w:pPr>
        <w:pStyle w:val="Heading2"/>
      </w:pPr>
      <w:r>
        <w:t>List of NC Species</w:t>
      </w:r>
    </w:p>
    <w:p w:rsidR="001E35C6" w:rsidRPr="001E35C6" w:rsidRDefault="001E35C6" w:rsidP="001E35C6">
      <w:r>
        <w:t>Returns a list of bird species in North Carolina</w:t>
      </w:r>
    </w:p>
    <w:p w:rsidR="00F064DD" w:rsidRDefault="00F064DD" w:rsidP="00F064DD"/>
    <w:p w:rsidR="00F064DD" w:rsidRPr="00F064DD" w:rsidRDefault="00F064DD" w:rsidP="00F064DD">
      <w:pPr>
        <w:numPr>
          <w:ilvl w:val="0"/>
          <w:numId w:val="1"/>
        </w:numPr>
      </w:pPr>
    </w:p>
    <w:sectPr w:rsidR="00F064DD" w:rsidRPr="00F064DD" w:rsidSect="009E5C41"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117B6"/>
    <w:multiLevelType w:val="hybridMultilevel"/>
    <w:tmpl w:val="0FD82B6C"/>
    <w:lvl w:ilvl="0" w:tplc="F1A28FC8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02285"/>
    <w:multiLevelType w:val="hybridMultilevel"/>
    <w:tmpl w:val="E7F0A3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5C6"/>
    <w:rsid w:val="00065E15"/>
    <w:rsid w:val="001C50BE"/>
    <w:rsid w:val="001E35C6"/>
    <w:rsid w:val="002A1F42"/>
    <w:rsid w:val="002D29A6"/>
    <w:rsid w:val="0037368C"/>
    <w:rsid w:val="003A096F"/>
    <w:rsid w:val="00447EC3"/>
    <w:rsid w:val="004B40A1"/>
    <w:rsid w:val="00592EEA"/>
    <w:rsid w:val="006525BB"/>
    <w:rsid w:val="006D5368"/>
    <w:rsid w:val="00735A63"/>
    <w:rsid w:val="0075499F"/>
    <w:rsid w:val="00763208"/>
    <w:rsid w:val="00777871"/>
    <w:rsid w:val="008B1751"/>
    <w:rsid w:val="009272BB"/>
    <w:rsid w:val="00934A9E"/>
    <w:rsid w:val="00973AC8"/>
    <w:rsid w:val="009E5C41"/>
    <w:rsid w:val="00A12F97"/>
    <w:rsid w:val="00B11EED"/>
    <w:rsid w:val="00B4707D"/>
    <w:rsid w:val="00B60724"/>
    <w:rsid w:val="00B62A68"/>
    <w:rsid w:val="00B6459A"/>
    <w:rsid w:val="00B755FE"/>
    <w:rsid w:val="00B8688F"/>
    <w:rsid w:val="00C27E72"/>
    <w:rsid w:val="00C3061A"/>
    <w:rsid w:val="00D91501"/>
    <w:rsid w:val="00DE576D"/>
    <w:rsid w:val="00EE4CE5"/>
    <w:rsid w:val="00F064DD"/>
    <w:rsid w:val="00F9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A6"/>
    <w:rPr>
      <w:rFonts w:ascii="Calibri" w:hAnsi="Calibri"/>
      <w:szCs w:val="24"/>
    </w:rPr>
  </w:style>
  <w:style w:type="paragraph" w:styleId="Heading1">
    <w:name w:val="heading 1"/>
    <w:basedOn w:val="Normal"/>
    <w:next w:val="Normal"/>
    <w:qFormat/>
    <w:rsid w:val="001C50BE"/>
    <w:pPr>
      <w:keepNext/>
      <w:pBdr>
        <w:bottom w:val="double" w:sz="4" w:space="1" w:color="auto"/>
      </w:pBdr>
      <w:spacing w:before="240" w:after="60"/>
      <w:outlineLvl w:val="0"/>
    </w:pPr>
    <w:rPr>
      <w:rFonts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C50BE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qFormat/>
    <w:rsid w:val="00D91501"/>
    <w:pPr>
      <w:numPr>
        <w:numId w:val="4"/>
      </w:numPr>
      <w:outlineLvl w:val="2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A6"/>
    <w:rPr>
      <w:rFonts w:ascii="Calibri" w:hAnsi="Calibri"/>
      <w:szCs w:val="24"/>
    </w:rPr>
  </w:style>
  <w:style w:type="paragraph" w:styleId="Heading1">
    <w:name w:val="heading 1"/>
    <w:basedOn w:val="Normal"/>
    <w:next w:val="Normal"/>
    <w:qFormat/>
    <w:rsid w:val="001C50BE"/>
    <w:pPr>
      <w:keepNext/>
      <w:pBdr>
        <w:bottom w:val="double" w:sz="4" w:space="1" w:color="auto"/>
      </w:pBdr>
      <w:spacing w:before="240" w:after="60"/>
      <w:outlineLvl w:val="0"/>
    </w:pPr>
    <w:rPr>
      <w:rFonts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C50BE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qFormat/>
    <w:rsid w:val="00D91501"/>
    <w:pPr>
      <w:numPr>
        <w:numId w:val="4"/>
      </w:numPr>
      <w:outlineLvl w:val="2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cott\Application%20Data\Microsoft\Templates\meeting_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meeting_notes.dot</Template>
  <TotalTime>31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NCVWRC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Scott Anderson</dc:creator>
  <cp:keywords/>
  <dc:description/>
  <cp:lastModifiedBy>Scott Anderson</cp:lastModifiedBy>
  <cp:revision>3</cp:revision>
  <dcterms:created xsi:type="dcterms:W3CDTF">2013-02-13T18:41:00Z</dcterms:created>
  <dcterms:modified xsi:type="dcterms:W3CDTF">2013-02-13T19:12:00Z</dcterms:modified>
</cp:coreProperties>
</file>