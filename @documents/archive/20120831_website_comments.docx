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5FE" w:rsidRDefault="008639B2" w:rsidP="00F064DD">
      <w:pPr>
        <w:pStyle w:val="Heading1"/>
      </w:pPr>
      <w:r>
        <w:t>NCBT Website Comments</w:t>
      </w:r>
    </w:p>
    <w:p w:rsidR="00F064DD" w:rsidRDefault="008639B2" w:rsidP="00B4707D">
      <w:r>
        <w:t>8/31/12</w:t>
      </w:r>
    </w:p>
    <w:p w:rsidR="00F064DD" w:rsidRDefault="00F064DD" w:rsidP="00F064DD">
      <w:pPr>
        <w:pStyle w:val="Heading2"/>
      </w:pPr>
      <w:proofErr w:type="gramStart"/>
      <w:r>
        <w:t>attendees</w:t>
      </w:r>
      <w:proofErr w:type="gramEnd"/>
    </w:p>
    <w:p w:rsidR="00F064DD" w:rsidRDefault="00F064DD" w:rsidP="00B4707D"/>
    <w:p w:rsidR="00F064DD" w:rsidRDefault="008639B2" w:rsidP="00F064DD">
      <w:pPr>
        <w:pStyle w:val="Heading2"/>
      </w:pPr>
      <w:r>
        <w:t>Lists of Suggestions</w:t>
      </w:r>
    </w:p>
    <w:p w:rsidR="008639B2" w:rsidRDefault="008639B2" w:rsidP="008639B2"/>
    <w:p w:rsidR="00E22994" w:rsidRDefault="00E22994" w:rsidP="008639B2">
      <w:pPr>
        <w:numPr>
          <w:ilvl w:val="0"/>
          <w:numId w:val="5"/>
        </w:numPr>
      </w:pPr>
      <w:r>
        <w:t>Front Page</w:t>
      </w:r>
    </w:p>
    <w:p w:rsidR="00E22994" w:rsidRDefault="00E22994" w:rsidP="00E22994">
      <w:pPr>
        <w:numPr>
          <w:ilvl w:val="1"/>
          <w:numId w:val="5"/>
        </w:numPr>
      </w:pPr>
      <w:r>
        <w:t>Increase size/visibility of the logo</w:t>
      </w:r>
    </w:p>
    <w:p w:rsidR="00E22994" w:rsidRDefault="00E22994" w:rsidP="00E22994">
      <w:pPr>
        <w:numPr>
          <w:ilvl w:val="1"/>
          <w:numId w:val="5"/>
        </w:numPr>
      </w:pPr>
      <w:r>
        <w:t>Display links for books better</w:t>
      </w:r>
    </w:p>
    <w:p w:rsidR="003F1FFF" w:rsidRDefault="003F1FFF" w:rsidP="008639B2">
      <w:pPr>
        <w:numPr>
          <w:ilvl w:val="0"/>
          <w:numId w:val="5"/>
        </w:numPr>
      </w:pPr>
      <w:r>
        <w:t>Map</w:t>
      </w:r>
    </w:p>
    <w:p w:rsidR="008639B2" w:rsidRDefault="008639B2" w:rsidP="003F1FFF">
      <w:pPr>
        <w:numPr>
          <w:ilvl w:val="1"/>
          <w:numId w:val="5"/>
        </w:numPr>
      </w:pPr>
      <w:r>
        <w:t>Better rendering of BFBs on the map</w:t>
      </w:r>
      <w:r w:rsidR="003F1FFF">
        <w:t xml:space="preserve"> (hard to find how to turn on </w:t>
      </w:r>
      <w:proofErr w:type="spellStart"/>
      <w:r w:rsidR="003F1FFF">
        <w:t>bfbs</w:t>
      </w:r>
      <w:proofErr w:type="spellEnd"/>
      <w:r w:rsidR="003F1FFF">
        <w:t>)</w:t>
      </w:r>
      <w:r>
        <w:t xml:space="preserve"> – should function similar to Sites (with info showing up on the right panel</w:t>
      </w:r>
    </w:p>
    <w:p w:rsidR="008639B2" w:rsidRDefault="008639B2" w:rsidP="003F1FFF">
      <w:pPr>
        <w:numPr>
          <w:ilvl w:val="1"/>
          <w:numId w:val="5"/>
        </w:numPr>
      </w:pPr>
      <w:r>
        <w:t>Fix overflow text on info panel</w:t>
      </w:r>
    </w:p>
    <w:p w:rsidR="008639B2" w:rsidRDefault="008639B2" w:rsidP="003F1FFF">
      <w:pPr>
        <w:numPr>
          <w:ilvl w:val="1"/>
          <w:numId w:val="5"/>
        </w:numPr>
      </w:pPr>
      <w:r>
        <w:t>Fix links to BFB sites</w:t>
      </w:r>
    </w:p>
    <w:p w:rsidR="008639B2" w:rsidRDefault="00DF0822" w:rsidP="008639B2">
      <w:pPr>
        <w:numPr>
          <w:ilvl w:val="0"/>
          <w:numId w:val="5"/>
        </w:numPr>
      </w:pPr>
      <w:r>
        <w:t>BFBS</w:t>
      </w:r>
    </w:p>
    <w:p w:rsidR="00DF0822" w:rsidRPr="008639B2" w:rsidRDefault="00DF0822" w:rsidP="00DF0822">
      <w:pPr>
        <w:numPr>
          <w:ilvl w:val="1"/>
          <w:numId w:val="5"/>
        </w:numPr>
      </w:pPr>
      <w:r>
        <w:t>Fix broken Links!</w:t>
      </w:r>
      <w:bookmarkStart w:id="0" w:name="_GoBack"/>
      <w:bookmarkEnd w:id="0"/>
    </w:p>
    <w:p w:rsidR="00F064DD" w:rsidRDefault="00F064DD" w:rsidP="00B4707D"/>
    <w:p w:rsidR="00F064DD" w:rsidRDefault="008639B2" w:rsidP="00F064DD">
      <w:pPr>
        <w:pStyle w:val="Heading2"/>
      </w:pPr>
      <w:r>
        <w:t>Raw Comments</w:t>
      </w:r>
    </w:p>
    <w:p w:rsidR="008639B2" w:rsidRDefault="008639B2" w:rsidP="008639B2"/>
    <w:p w:rsidR="00E22994" w:rsidRPr="00E22994" w:rsidRDefault="00E22994" w:rsidP="008639B2">
      <w:pPr>
        <w:rPr>
          <w:b/>
        </w:rPr>
      </w:pPr>
      <w:r w:rsidRPr="00E22994">
        <w:rPr>
          <w:b/>
        </w:rPr>
        <w:t>Sean Higgins</w:t>
      </w:r>
    </w:p>
    <w:p w:rsidR="00E22994" w:rsidRDefault="00E22994" w:rsidP="00E22994">
      <w:r>
        <w:t>I like the map</w:t>
      </w:r>
      <w:proofErr w:type="gramStart"/>
      <w:r>
        <w:t>.  A lot!</w:t>
      </w:r>
      <w:proofErr w:type="gramEnd"/>
      <w:r>
        <w:t xml:space="preserve"> You've turned the NC Birding Trail web site into a REALLY GREAT RESOURCE - and one that I'm already using</w:t>
      </w:r>
      <w:proofErr w:type="gramStart"/>
      <w:r>
        <w:t>!  </w:t>
      </w:r>
      <w:proofErr w:type="gramEnd"/>
      <w:r>
        <w:t>Fantastic start</w:t>
      </w:r>
      <w:proofErr w:type="gramStart"/>
      <w:r>
        <w:t>.  </w:t>
      </w:r>
      <w:proofErr w:type="gramEnd"/>
      <w:r>
        <w:t>Below are some comments from my surfing...</w:t>
      </w:r>
    </w:p>
    <w:p w:rsidR="00E22994" w:rsidRDefault="00E22994" w:rsidP="00E22994">
      <w:r>
        <w:t>  </w:t>
      </w:r>
    </w:p>
    <w:p w:rsidR="00E22994" w:rsidRDefault="00E22994" w:rsidP="00E22994"/>
    <w:p w:rsidR="00E22994" w:rsidRDefault="00E22994" w:rsidP="00E22994">
      <w:r>
        <w:t xml:space="preserve">1) </w:t>
      </w:r>
      <w:proofErr w:type="gramStart"/>
      <w:r>
        <w:t>I've</w:t>
      </w:r>
      <w:proofErr w:type="gramEnd"/>
      <w:r>
        <w:t xml:space="preserve"> submitted a post for </w:t>
      </w:r>
      <w:proofErr w:type="spellStart"/>
      <w:r>
        <w:t>Umstead</w:t>
      </w:r>
      <w:proofErr w:type="spellEnd"/>
      <w:r>
        <w:t xml:space="preserve"> to see how that option works. </w:t>
      </w:r>
    </w:p>
    <w:p w:rsidR="00E22994" w:rsidRDefault="00E22994" w:rsidP="00E22994"/>
    <w:p w:rsidR="00E22994" w:rsidRDefault="00E22994" w:rsidP="00E22994">
      <w:r>
        <w:t>2)  When we click "local businesses" on the sidebar, I wonder if the businesses should automatically pop up</w:t>
      </w:r>
      <w:proofErr w:type="gramStart"/>
      <w:r>
        <w:t>.  </w:t>
      </w:r>
      <w:proofErr w:type="gramEnd"/>
      <w:r>
        <w:t>Instead, you need to hit "show business on map"</w:t>
      </w:r>
      <w:proofErr w:type="gramStart"/>
      <w:r>
        <w:t>.  </w:t>
      </w:r>
      <w:proofErr w:type="gramEnd"/>
      <w:r>
        <w:t>This is probably an unnecessary step and one that took me a bit to figure out.</w:t>
      </w:r>
    </w:p>
    <w:p w:rsidR="00E22994" w:rsidRDefault="00E22994" w:rsidP="00E22994"/>
    <w:p w:rsidR="00E22994" w:rsidRDefault="00E22994" w:rsidP="00E22994">
      <w:r>
        <w:t>3)  Mackey's Ferry Peanuts in misplaced on the map (here Sean goes again about Mackey's Ferry Peanuts)</w:t>
      </w:r>
      <w:proofErr w:type="gramStart"/>
      <w:r>
        <w:t>.  </w:t>
      </w:r>
      <w:proofErr w:type="gramEnd"/>
      <w:r>
        <w:t>It should be on 64</w:t>
      </w:r>
      <w:proofErr w:type="gramStart"/>
      <w:r>
        <w:t>.  </w:t>
      </w:r>
      <w:proofErr w:type="gramEnd"/>
      <w:r>
        <w:t>I just stumbled on it as I did a mock trip plan to try out the site.</w:t>
      </w:r>
    </w:p>
    <w:p w:rsidR="00E22994" w:rsidRDefault="00E22994" w:rsidP="00E22994"/>
    <w:p w:rsidR="00E22994" w:rsidRDefault="00E22994" w:rsidP="00E22994">
      <w:r>
        <w:t xml:space="preserve">4) Currently, business information is not displayed (I realize </w:t>
      </w:r>
      <w:proofErr w:type="gramStart"/>
      <w:r>
        <w:t>it's</w:t>
      </w:r>
      <w:proofErr w:type="gramEnd"/>
      <w:r>
        <w:t xml:space="preserve"> still a work in progress).</w:t>
      </w:r>
    </w:p>
    <w:p w:rsidR="00E22994" w:rsidRDefault="00E22994" w:rsidP="00E22994"/>
    <w:p w:rsidR="00E22994" w:rsidRDefault="00E22994" w:rsidP="00E22994">
      <w:r>
        <w:t>5) "See full bird list" is not functioning (I realize still a work in progress)</w:t>
      </w:r>
    </w:p>
    <w:p w:rsidR="00E22994" w:rsidRDefault="00E22994" w:rsidP="00E22994"/>
    <w:p w:rsidR="00E22994" w:rsidRDefault="00E22994" w:rsidP="00E22994">
      <w:r>
        <w:t>6) Tours and guides</w:t>
      </w:r>
      <w:proofErr w:type="gramStart"/>
      <w:r>
        <w:t>.  </w:t>
      </w:r>
      <w:proofErr w:type="gramEnd"/>
      <w:r>
        <w:t>Wow... what a plug for the tour guide companies</w:t>
      </w:r>
      <w:proofErr w:type="gramStart"/>
      <w:r>
        <w:t>.  </w:t>
      </w:r>
      <w:proofErr w:type="gramEnd"/>
      <w:r>
        <w:t>I suggest we keep '</w:t>
      </w:r>
      <w:proofErr w:type="spellStart"/>
      <w:r>
        <w:t>em</w:t>
      </w:r>
      <w:proofErr w:type="spellEnd"/>
      <w:r>
        <w:t xml:space="preserve"> on until we have the online BFB certification running</w:t>
      </w:r>
      <w:proofErr w:type="gramStart"/>
      <w:r>
        <w:t>.  </w:t>
      </w:r>
      <w:proofErr w:type="gramEnd"/>
      <w:r>
        <w:t>Then give the tour companies a year to complete it</w:t>
      </w:r>
      <w:proofErr w:type="gramStart"/>
      <w:r>
        <w:t>.  Otherwise</w:t>
      </w:r>
      <w:proofErr w:type="gramEnd"/>
      <w:r>
        <w:t xml:space="preserve"> it just seems inequitable for our businesses who have worked to complete the BFB program.</w:t>
      </w:r>
    </w:p>
    <w:p w:rsidR="00E22994" w:rsidRDefault="00E22994" w:rsidP="00E22994"/>
    <w:p w:rsidR="00E22994" w:rsidRDefault="00E22994" w:rsidP="00E22994">
      <w:r>
        <w:t>7)  A place for site photos seems like a good idea. We can mainly leave it up to sites to upload... if you can make that technology work</w:t>
      </w:r>
      <w:proofErr w:type="gramStart"/>
      <w:r>
        <w:t xml:space="preserve">.   </w:t>
      </w:r>
      <w:proofErr w:type="gramEnd"/>
      <w:r>
        <w:t>I think smart phone users (and even old laptop farts like me) would like to scroll through some site photos and say, "wow, this is where I want to go".  </w:t>
      </w:r>
    </w:p>
    <w:p w:rsidR="00E22994" w:rsidRPr="00E22994" w:rsidRDefault="00E22994" w:rsidP="008639B2">
      <w:pPr>
        <w:rPr>
          <w:b/>
        </w:rPr>
      </w:pPr>
    </w:p>
    <w:p w:rsidR="008639B2" w:rsidRPr="008639B2" w:rsidRDefault="008639B2" w:rsidP="008639B2">
      <w:pPr>
        <w:rPr>
          <w:b/>
        </w:rPr>
      </w:pPr>
      <w:r w:rsidRPr="008639B2">
        <w:rPr>
          <w:b/>
        </w:rPr>
        <w:t>Erin Seekamp</w:t>
      </w:r>
    </w:p>
    <w:p w:rsidR="008639B2" w:rsidRPr="008639B2" w:rsidRDefault="008639B2" w:rsidP="008639B2">
      <w:pPr>
        <w:rPr>
          <w:b/>
        </w:rPr>
      </w:pPr>
    </w:p>
    <w:p w:rsidR="008639B2" w:rsidRDefault="008639B2" w:rsidP="008639B2">
      <w:r>
        <w:t xml:space="preserve">I think the website is transpiring to have the utility it needs to get birders to sites in NC &amp; to local businesses once here. I have secured a little funding from NCSU CE and will be holding 1-2 focus groups to help with the BFB &amp; BFC training re-visualization. My </w:t>
      </w:r>
      <w:r>
        <w:lastRenderedPageBreak/>
        <w:t>goal is to conduct these during in late fall (this could be a newsletter item). I hope to have the program redesigned by mid-Summer. I believe Sean is correct that the outfitters/guides will be an excellent hook &amp; the listing criterion needs to be "certified BFB".</w:t>
      </w:r>
    </w:p>
    <w:p w:rsidR="008639B2" w:rsidRDefault="008639B2" w:rsidP="008639B2"/>
    <w:p w:rsidR="008639B2" w:rsidRDefault="008639B2" w:rsidP="008639B2">
      <w:r>
        <w:t xml:space="preserve">I also agree with Sean that the BFBs should appear when you click on the tab (not have </w:t>
      </w:r>
      <w:proofErr w:type="gramStart"/>
      <w:r>
        <w:t>to also check</w:t>
      </w:r>
      <w:proofErr w:type="gramEnd"/>
      <w:r>
        <w:t xml:space="preserve"> a box, which took me a while to find). The links to the BFB websites </w:t>
      </w:r>
      <w:proofErr w:type="gramStart"/>
      <w:r>
        <w:t>aren't</w:t>
      </w:r>
      <w:proofErr w:type="gramEnd"/>
      <w:r>
        <w:t xml:space="preserve"> visibility and it took me accidentally triple clicking on the white pop-up box to see the link. Then, as you probably know, many are broken. I suggest a 1-2 sentence description for each, contact number &amp; physical address -- I think it should be part of the certification that they write it &amp; provide an image of the outside of their establishment as part of the BFB certification process. </w:t>
      </w:r>
      <w:proofErr w:type="gramStart"/>
      <w:r>
        <w:t>Thoughts?</w:t>
      </w:r>
      <w:proofErr w:type="gramEnd"/>
    </w:p>
    <w:p w:rsidR="008639B2" w:rsidRDefault="008639B2" w:rsidP="008639B2"/>
    <w:p w:rsidR="008639B2" w:rsidRDefault="008639B2" w:rsidP="008639B2">
      <w:r>
        <w:t xml:space="preserve">Sean's idea about a photo for the Trail sites is good; is there a master email list so that you could send an email for a very specific size of photo &amp; format (e.g., .jpg)? Otherwise this would be a daunting task for Scott (Sean mentioned that each site would upload them themselves, but I </w:t>
      </w:r>
      <w:proofErr w:type="gramStart"/>
      <w:r>
        <w:t>wouldn't</w:t>
      </w:r>
      <w:proofErr w:type="gramEnd"/>
      <w:r>
        <w:t xml:space="preserve"> advise sharing control of a website with the sites as inconsistency in quality will become an issue). </w:t>
      </w:r>
    </w:p>
    <w:p w:rsidR="008639B2" w:rsidRDefault="008639B2" w:rsidP="008639B2"/>
    <w:p w:rsidR="008639B2" w:rsidRDefault="008639B2" w:rsidP="008639B2">
      <w:r>
        <w:t>Other website comments:</w:t>
      </w:r>
    </w:p>
    <w:p w:rsidR="008639B2" w:rsidRDefault="008639B2" w:rsidP="008639B2">
      <w:pPr>
        <w:numPr>
          <w:ilvl w:val="0"/>
          <w:numId w:val="4"/>
        </w:numPr>
        <w:spacing w:before="100" w:beforeAutospacing="1" w:after="100" w:afterAutospacing="1"/>
      </w:pPr>
      <w:r>
        <w:t xml:space="preserve">I like the </w:t>
      </w:r>
      <w:proofErr w:type="spellStart"/>
      <w:r>
        <w:t>frontpage</w:t>
      </w:r>
      <w:proofErr w:type="spellEnd"/>
      <w:r>
        <w:t xml:space="preserve"> -- however, I think </w:t>
      </w:r>
      <w:proofErr w:type="gramStart"/>
      <w:r>
        <w:t>you'll</w:t>
      </w:r>
      <w:proofErr w:type="gramEnd"/>
      <w:r>
        <w:t xml:space="preserve"> want to repeat the branding &amp; name in the center of the page in larger font so that it is more readily identifiable than in the heading bar (which I like). Maybe put it on onside of the page &amp; stack the </w:t>
      </w:r>
      <w:proofErr w:type="gramStart"/>
      <w:r>
        <w:t>3</w:t>
      </w:r>
      <w:proofErr w:type="gramEnd"/>
      <w:r>
        <w:t xml:space="preserve"> boxes to the right or left.</w:t>
      </w:r>
    </w:p>
    <w:p w:rsidR="008639B2" w:rsidRDefault="008639B2" w:rsidP="008639B2">
      <w:pPr>
        <w:numPr>
          <w:ilvl w:val="0"/>
          <w:numId w:val="4"/>
        </w:numPr>
        <w:spacing w:before="100" w:beforeAutospacing="1" w:after="100" w:afterAutospacing="1"/>
      </w:pPr>
      <w:r>
        <w:t xml:space="preserve">When you click on the "guides" box on the homepage, it goes just to the Piedmont guide. Is there any way to have the store create a separate page that is all </w:t>
      </w:r>
      <w:proofErr w:type="gramStart"/>
      <w:r>
        <w:t>3</w:t>
      </w:r>
      <w:proofErr w:type="gramEnd"/>
      <w:r>
        <w:t xml:space="preserve"> books with links to add each individually into the shopping cart?</w:t>
      </w:r>
    </w:p>
    <w:p w:rsidR="008639B2" w:rsidRDefault="008639B2" w:rsidP="008639B2">
      <w:pPr>
        <w:numPr>
          <w:ilvl w:val="0"/>
          <w:numId w:val="4"/>
        </w:numPr>
        <w:spacing w:before="100" w:beforeAutospacing="1" w:after="100" w:afterAutospacing="1"/>
      </w:pPr>
      <w:r>
        <w:t>Some of the "site information" "directions" text runs off the blue box, making it difficult/impossible to read.</w:t>
      </w:r>
    </w:p>
    <w:p w:rsidR="008639B2" w:rsidRDefault="008639B2" w:rsidP="008639B2">
      <w:pPr>
        <w:numPr>
          <w:ilvl w:val="0"/>
          <w:numId w:val="4"/>
        </w:numPr>
        <w:spacing w:before="100" w:beforeAutospacing="1" w:after="100" w:afterAutospacing="1"/>
      </w:pPr>
      <w:r>
        <w:t>Under the quick link "Resources" the Cons &amp; Ed identifier, though intuitive to us, is not intuitive for non-natural resource people. I would recommend spelling out the words.</w:t>
      </w:r>
    </w:p>
    <w:p w:rsidR="008639B2" w:rsidRDefault="008639B2" w:rsidP="008639B2"/>
    <w:sectPr w:rsidR="008639B2" w:rsidSect="009E5C41"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B4861"/>
    <w:multiLevelType w:val="hybridMultilevel"/>
    <w:tmpl w:val="CF0A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117B6"/>
    <w:multiLevelType w:val="hybridMultilevel"/>
    <w:tmpl w:val="0FD82B6C"/>
    <w:lvl w:ilvl="0" w:tplc="F1A28FC8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021FF6"/>
    <w:multiLevelType w:val="multilevel"/>
    <w:tmpl w:val="D5DCF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302285"/>
    <w:multiLevelType w:val="hybridMultilevel"/>
    <w:tmpl w:val="E7F0A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B2"/>
    <w:rsid w:val="00065E15"/>
    <w:rsid w:val="002A1F42"/>
    <w:rsid w:val="002D29A6"/>
    <w:rsid w:val="0037368C"/>
    <w:rsid w:val="003A096F"/>
    <w:rsid w:val="003F1FFF"/>
    <w:rsid w:val="00447EC3"/>
    <w:rsid w:val="004B40A1"/>
    <w:rsid w:val="00592EEA"/>
    <w:rsid w:val="006525BB"/>
    <w:rsid w:val="006D5368"/>
    <w:rsid w:val="00735A63"/>
    <w:rsid w:val="0075499F"/>
    <w:rsid w:val="00763208"/>
    <w:rsid w:val="00777871"/>
    <w:rsid w:val="008639B2"/>
    <w:rsid w:val="008B1751"/>
    <w:rsid w:val="009272BB"/>
    <w:rsid w:val="00934A9E"/>
    <w:rsid w:val="00973AC8"/>
    <w:rsid w:val="009E5C41"/>
    <w:rsid w:val="00A12F97"/>
    <w:rsid w:val="00B11EED"/>
    <w:rsid w:val="00B4707D"/>
    <w:rsid w:val="00B60724"/>
    <w:rsid w:val="00B62A68"/>
    <w:rsid w:val="00B6459A"/>
    <w:rsid w:val="00B755FE"/>
    <w:rsid w:val="00C27E72"/>
    <w:rsid w:val="00C3061A"/>
    <w:rsid w:val="00C6452E"/>
    <w:rsid w:val="00DE576D"/>
    <w:rsid w:val="00DF0822"/>
    <w:rsid w:val="00E22994"/>
    <w:rsid w:val="00EE4CE5"/>
    <w:rsid w:val="00F0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A6"/>
    <w:rPr>
      <w:rFonts w:ascii="Calibri" w:hAnsi="Calibri"/>
      <w:szCs w:val="24"/>
    </w:rPr>
  </w:style>
  <w:style w:type="paragraph" w:styleId="Heading1">
    <w:name w:val="heading 1"/>
    <w:basedOn w:val="Normal"/>
    <w:next w:val="Normal"/>
    <w:qFormat/>
    <w:rsid w:val="002D29A6"/>
    <w:pPr>
      <w:keepNext/>
      <w:pBdr>
        <w:bottom w:val="double" w:sz="4" w:space="1" w:color="auto"/>
      </w:pBdr>
      <w:spacing w:before="240" w:after="60"/>
      <w:outlineLvl w:val="0"/>
    </w:pPr>
    <w:rPr>
      <w:rFonts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D29A6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qFormat/>
    <w:rsid w:val="006525BB"/>
    <w:pPr>
      <w:numPr>
        <w:numId w:val="3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A6"/>
    <w:rPr>
      <w:rFonts w:ascii="Calibri" w:hAnsi="Calibri"/>
      <w:szCs w:val="24"/>
    </w:rPr>
  </w:style>
  <w:style w:type="paragraph" w:styleId="Heading1">
    <w:name w:val="heading 1"/>
    <w:basedOn w:val="Normal"/>
    <w:next w:val="Normal"/>
    <w:qFormat/>
    <w:rsid w:val="002D29A6"/>
    <w:pPr>
      <w:keepNext/>
      <w:pBdr>
        <w:bottom w:val="double" w:sz="4" w:space="1" w:color="auto"/>
      </w:pBdr>
      <w:spacing w:before="240" w:after="60"/>
      <w:outlineLvl w:val="0"/>
    </w:pPr>
    <w:rPr>
      <w:rFonts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D29A6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qFormat/>
    <w:rsid w:val="006525BB"/>
    <w:pPr>
      <w:numPr>
        <w:numId w:val="3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ott\Application%20Data\Microsoft\Templates\meeting_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meeting_notes.dot</Template>
  <TotalTime>18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NCVWRC</Company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Scott Anderson</dc:creator>
  <cp:keywords/>
  <dc:description/>
  <cp:lastModifiedBy>Scott Anderson</cp:lastModifiedBy>
  <cp:revision>4</cp:revision>
  <dcterms:created xsi:type="dcterms:W3CDTF">2012-08-31T14:48:00Z</dcterms:created>
  <dcterms:modified xsi:type="dcterms:W3CDTF">2012-10-17T20:01:00Z</dcterms:modified>
</cp:coreProperties>
</file>