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FE" w:rsidRDefault="0014443A" w:rsidP="00F064DD">
      <w:pPr>
        <w:pStyle w:val="Heading1"/>
      </w:pPr>
      <w:r>
        <w:t>NCBT Sites – eBird Hotspots</w:t>
      </w:r>
    </w:p>
    <w:p w:rsidR="00F064DD" w:rsidRDefault="00F064DD" w:rsidP="00B4707D"/>
    <w:p w:rsidR="00F064DD" w:rsidRDefault="00F064DD" w:rsidP="00B4707D"/>
    <w:p w:rsidR="00F064DD" w:rsidRDefault="0014443A" w:rsidP="00F064DD">
      <w:pPr>
        <w:pStyle w:val="Heading2"/>
      </w:pPr>
      <w:r>
        <w:t>Purpose</w:t>
      </w:r>
    </w:p>
    <w:p w:rsidR="0014443A" w:rsidRDefault="0014443A" w:rsidP="0014443A">
      <w:r>
        <w:t>Designate all NCBT sites as eBird hotspots</w:t>
      </w:r>
    </w:p>
    <w:p w:rsidR="00247EF4" w:rsidRDefault="00247EF4" w:rsidP="0014443A"/>
    <w:p w:rsidR="00247EF4" w:rsidRDefault="00247EF4" w:rsidP="00247EF4">
      <w:pPr>
        <w:pStyle w:val="Heading2"/>
      </w:pPr>
      <w:r>
        <w:t>Considerations</w:t>
      </w:r>
    </w:p>
    <w:p w:rsidR="00247EF4" w:rsidRDefault="00247EF4" w:rsidP="00247EF4">
      <w:pPr>
        <w:pStyle w:val="Heading4"/>
      </w:pPr>
      <w:r>
        <w:t>Many NCBT sites are represented by multiple hotspots</w:t>
      </w:r>
    </w:p>
    <w:p w:rsidR="00247EF4" w:rsidRPr="00247EF4" w:rsidRDefault="00247EF4" w:rsidP="00247EF4">
      <w:pPr>
        <w:pStyle w:val="Heading4"/>
      </w:pPr>
    </w:p>
    <w:p w:rsidR="00F064DD" w:rsidRDefault="0014443A" w:rsidP="00F064DD">
      <w:pPr>
        <w:pStyle w:val="Heading2"/>
      </w:pPr>
      <w:r>
        <w:t>Outcomes</w:t>
      </w:r>
    </w:p>
    <w:p w:rsidR="00F064DD" w:rsidRDefault="00F064DD" w:rsidP="00F064DD"/>
    <w:p w:rsidR="00F064DD" w:rsidRDefault="0014443A" w:rsidP="00F064DD">
      <w:pPr>
        <w:numPr>
          <w:ilvl w:val="0"/>
          <w:numId w:val="1"/>
        </w:numPr>
      </w:pPr>
      <w:r>
        <w:t>Provide eBird LocIDs for each site</w:t>
      </w:r>
    </w:p>
    <w:p w:rsidR="007D70AB" w:rsidRDefault="007D70AB" w:rsidP="00F064DD">
      <w:pPr>
        <w:numPr>
          <w:ilvl w:val="0"/>
          <w:numId w:val="1"/>
        </w:numPr>
      </w:pPr>
      <w:r>
        <w:t>Display recent sightings on NCBT site page</w:t>
      </w:r>
    </w:p>
    <w:p w:rsidR="00386D61" w:rsidRDefault="00386D61" w:rsidP="00386D61">
      <w:pPr>
        <w:numPr>
          <w:ilvl w:val="1"/>
          <w:numId w:val="1"/>
        </w:numPr>
      </w:pPr>
      <w:hyperlink r:id="rId6" w:history="1">
        <w:r>
          <w:rPr>
            <w:rStyle w:val="Hyperlink"/>
          </w:rPr>
          <w:t>https://confluence.cornell.edu/display/CLOISAPI/eBird-1.1-RecentObservationsAtHotspots</w:t>
        </w:r>
      </w:hyperlink>
    </w:p>
    <w:p w:rsidR="00C27A24" w:rsidRDefault="00C27A24" w:rsidP="00C27A24">
      <w:pPr>
        <w:numPr>
          <w:ilvl w:val="1"/>
          <w:numId w:val="1"/>
        </w:numPr>
      </w:pPr>
      <w:r w:rsidRPr="00C27A24">
        <w:t>http://ebird.org/ws1.1/data/obs/hotspot/recent?r=L99381&amp;r=L104031&amp;back=5&amp;maxResults=500&amp;detail=simple&amp;locale=en_US&amp;fmt=json&amp;includeProvisional=true</w:t>
      </w:r>
      <w:bookmarkStart w:id="0" w:name="_GoBack"/>
      <w:bookmarkEnd w:id="0"/>
    </w:p>
    <w:p w:rsidR="0014443A" w:rsidRDefault="0014443A" w:rsidP="00F064DD">
      <w:pPr>
        <w:numPr>
          <w:ilvl w:val="0"/>
          <w:numId w:val="1"/>
        </w:numPr>
      </w:pPr>
      <w:r>
        <w:t>Ability to retrieve or link to histograms for an entire site</w:t>
      </w:r>
      <w:r w:rsidR="00247EF4">
        <w:t xml:space="preserve"> (multiple hotspots)</w:t>
      </w:r>
    </w:p>
    <w:p w:rsidR="0014443A" w:rsidRPr="00F064DD" w:rsidRDefault="0014443A" w:rsidP="0014443A">
      <w:pPr>
        <w:numPr>
          <w:ilvl w:val="1"/>
          <w:numId w:val="1"/>
        </w:numPr>
      </w:pPr>
      <w:r>
        <w:t>Example</w:t>
      </w:r>
      <w:r w:rsidR="0047026C">
        <w:t xml:space="preserve"> for Alligator River NWR</w:t>
      </w:r>
      <w:r>
        <w:t xml:space="preserve">: </w:t>
      </w:r>
      <w:hyperlink r:id="rId7" w:history="1">
        <w:r>
          <w:rPr>
            <w:rStyle w:val="Hyperlink"/>
          </w:rPr>
          <w:t>http://ebird.org/ebird/GuideMe?step=saveChoices&amp;getLocations=hotspots&amp;parentState=US-NC&amp;bMonth=01&amp;bYear=1900&amp;eMonth=12&amp;eYear=2013&amp;reportType=location&amp;continue.x=33&amp;continue.y=15&amp;continue=Continue&amp;hotspots=L1857419&amp;hotspots=L662525&amp;hotspots=L1818977&amp;hotspots=L1931477&amp;hotspots=L1824635</w:t>
        </w:r>
      </w:hyperlink>
    </w:p>
    <w:sectPr w:rsidR="0014443A" w:rsidRPr="00F064DD" w:rsidSect="009E5C41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A90"/>
    <w:multiLevelType w:val="hybridMultilevel"/>
    <w:tmpl w:val="F6969C10"/>
    <w:lvl w:ilvl="0" w:tplc="90F23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117B6"/>
    <w:multiLevelType w:val="hybridMultilevel"/>
    <w:tmpl w:val="0FD82B6C"/>
    <w:lvl w:ilvl="0" w:tplc="F1A28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02285"/>
    <w:multiLevelType w:val="hybridMultilevel"/>
    <w:tmpl w:val="E7F0A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3A"/>
    <w:rsid w:val="00065E15"/>
    <w:rsid w:val="0014443A"/>
    <w:rsid w:val="001C0AEB"/>
    <w:rsid w:val="001C50BE"/>
    <w:rsid w:val="0020318D"/>
    <w:rsid w:val="00224FB9"/>
    <w:rsid w:val="00244BA6"/>
    <w:rsid w:val="00247EF4"/>
    <w:rsid w:val="002A1F42"/>
    <w:rsid w:val="002D29A6"/>
    <w:rsid w:val="0037368C"/>
    <w:rsid w:val="00386D61"/>
    <w:rsid w:val="003A096F"/>
    <w:rsid w:val="00447EC3"/>
    <w:rsid w:val="0047026C"/>
    <w:rsid w:val="004B40A1"/>
    <w:rsid w:val="00521B0E"/>
    <w:rsid w:val="00592EEA"/>
    <w:rsid w:val="006525BB"/>
    <w:rsid w:val="006D5368"/>
    <w:rsid w:val="00735A63"/>
    <w:rsid w:val="0075499F"/>
    <w:rsid w:val="00763208"/>
    <w:rsid w:val="00777871"/>
    <w:rsid w:val="007D70AB"/>
    <w:rsid w:val="008A0864"/>
    <w:rsid w:val="008B1751"/>
    <w:rsid w:val="009272BB"/>
    <w:rsid w:val="00934A9E"/>
    <w:rsid w:val="00973AC8"/>
    <w:rsid w:val="00987BA4"/>
    <w:rsid w:val="009E5C41"/>
    <w:rsid w:val="00A12F97"/>
    <w:rsid w:val="00B11EED"/>
    <w:rsid w:val="00B4707D"/>
    <w:rsid w:val="00B60724"/>
    <w:rsid w:val="00B62A68"/>
    <w:rsid w:val="00B6459A"/>
    <w:rsid w:val="00B755FE"/>
    <w:rsid w:val="00B942E6"/>
    <w:rsid w:val="00C27A24"/>
    <w:rsid w:val="00C27E72"/>
    <w:rsid w:val="00C3061A"/>
    <w:rsid w:val="00D91501"/>
    <w:rsid w:val="00DE576D"/>
    <w:rsid w:val="00EE4CE5"/>
    <w:rsid w:val="00F0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A6"/>
    <w:rPr>
      <w:rFonts w:ascii="Calibri" w:hAnsi="Calibri"/>
      <w:szCs w:val="24"/>
    </w:rPr>
  </w:style>
  <w:style w:type="paragraph" w:styleId="Heading1">
    <w:name w:val="heading 1"/>
    <w:basedOn w:val="Normal"/>
    <w:next w:val="Normal"/>
    <w:qFormat/>
    <w:rsid w:val="001C50BE"/>
    <w:pPr>
      <w:keepNext/>
      <w:pBdr>
        <w:bottom w:val="double" w:sz="4" w:space="1" w:color="auto"/>
      </w:pBdr>
      <w:spacing w:before="240" w:after="60"/>
      <w:outlineLvl w:val="0"/>
    </w:pPr>
    <w:rPr>
      <w:rFonts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87BA4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mallCaps/>
      <w:sz w:val="24"/>
      <w:szCs w:val="28"/>
    </w:rPr>
  </w:style>
  <w:style w:type="paragraph" w:styleId="Heading3">
    <w:name w:val="heading 3"/>
    <w:basedOn w:val="Heading2"/>
    <w:next w:val="Normal"/>
    <w:qFormat/>
    <w:rsid w:val="008A0864"/>
    <w:pPr>
      <w:outlineLvl w:val="2"/>
    </w:pPr>
    <w:rPr>
      <w:smallCaps w:val="0"/>
      <w:sz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1C0AEB"/>
    <w:pPr>
      <w:numPr>
        <w:numId w:val="6"/>
      </w:numPr>
      <w:outlineLvl w:val="3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4Char">
    <w:name w:val="Heading 4 Char"/>
    <w:link w:val="Heading4"/>
    <w:uiPriority w:val="9"/>
    <w:rsid w:val="001C0AEB"/>
    <w:rPr>
      <w:rFonts w:ascii="Calibri" w:hAnsi="Calibri"/>
      <w:szCs w:val="24"/>
    </w:rPr>
  </w:style>
  <w:style w:type="character" w:styleId="Hyperlink">
    <w:name w:val="Hyperlink"/>
    <w:uiPriority w:val="99"/>
    <w:unhideWhenUsed/>
    <w:rsid w:val="001444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A6"/>
    <w:rPr>
      <w:rFonts w:ascii="Calibri" w:hAnsi="Calibri"/>
      <w:szCs w:val="24"/>
    </w:rPr>
  </w:style>
  <w:style w:type="paragraph" w:styleId="Heading1">
    <w:name w:val="heading 1"/>
    <w:basedOn w:val="Normal"/>
    <w:next w:val="Normal"/>
    <w:qFormat/>
    <w:rsid w:val="001C50BE"/>
    <w:pPr>
      <w:keepNext/>
      <w:pBdr>
        <w:bottom w:val="double" w:sz="4" w:space="1" w:color="auto"/>
      </w:pBdr>
      <w:spacing w:before="240" w:after="60"/>
      <w:outlineLvl w:val="0"/>
    </w:pPr>
    <w:rPr>
      <w:rFonts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87BA4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mallCaps/>
      <w:sz w:val="24"/>
      <w:szCs w:val="28"/>
    </w:rPr>
  </w:style>
  <w:style w:type="paragraph" w:styleId="Heading3">
    <w:name w:val="heading 3"/>
    <w:basedOn w:val="Heading2"/>
    <w:next w:val="Normal"/>
    <w:qFormat/>
    <w:rsid w:val="008A0864"/>
    <w:pPr>
      <w:outlineLvl w:val="2"/>
    </w:pPr>
    <w:rPr>
      <w:smallCaps w:val="0"/>
      <w:sz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1C0AEB"/>
    <w:pPr>
      <w:numPr>
        <w:numId w:val="6"/>
      </w:numPr>
      <w:outlineLvl w:val="3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4Char">
    <w:name w:val="Heading 4 Char"/>
    <w:link w:val="Heading4"/>
    <w:uiPriority w:val="9"/>
    <w:rsid w:val="001C0AEB"/>
    <w:rPr>
      <w:rFonts w:ascii="Calibri" w:hAnsi="Calibri"/>
      <w:szCs w:val="24"/>
    </w:rPr>
  </w:style>
  <w:style w:type="character" w:styleId="Hyperlink">
    <w:name w:val="Hyperlink"/>
    <w:uiPriority w:val="99"/>
    <w:unhideWhenUsed/>
    <w:rsid w:val="00144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bird.org/ebird/GuideMe?step=saveChoices&amp;getLocations=hotspots&amp;parentState=US-NC&amp;bMonth=01&amp;bYear=1900&amp;eMonth=12&amp;eYear=2013&amp;reportType=location&amp;continue.x=33&amp;continue.y=15&amp;continue=Continue&amp;hotspots=L1857419&amp;hotspots=L662525&amp;hotspots=L1818977&amp;hotspots=L1931477&amp;hotspots=L18246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cornell.edu/display/CLOISAPI/eBird-1.1-RecentObservationsAtHotspo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administrative\computer\templates\meeting_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meeting_notes.dot</Template>
  <TotalTime>13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NCVWRC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Scott</dc:creator>
  <cp:lastModifiedBy>Scott</cp:lastModifiedBy>
  <cp:revision>8</cp:revision>
  <dcterms:created xsi:type="dcterms:W3CDTF">2013-09-13T16:04:00Z</dcterms:created>
  <dcterms:modified xsi:type="dcterms:W3CDTF">2013-09-13T16:29:00Z</dcterms:modified>
</cp:coreProperties>
</file>